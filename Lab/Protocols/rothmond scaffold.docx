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AE" w:rsidRDefault="00806825" w:rsidP="00806825">
      <w:pPr>
        <w:autoSpaceDE w:val="0"/>
        <w:autoSpaceDN w:val="0"/>
        <w:bidi w:val="0"/>
        <w:adjustRightInd w:val="0"/>
        <w:spacing w:after="0" w:line="240" w:lineRule="auto"/>
      </w:pPr>
      <w:bookmarkStart w:id="0" w:name="_GoBack"/>
      <w:r>
        <w:rPr>
          <w:rFonts w:ascii="Courier" w:hAnsi="Courier" w:cs="Courier"/>
          <w:sz w:val="12"/>
          <w:szCs w:val="12"/>
        </w:rPr>
        <w:t>TTCCCTTCCTTTCTCGCCACGTTCGCCGGCTTTCCCCGTCAAGCTCTAAATCGGGGGCTCCCTTTAGGGTTCCGATTTAGTGCTTTACGGCACCTCGACCCCAAAAAACTTGATTTGGGTGATGGTTCACGTAGTGGGCCATCGCCCTGATAGACGGTTTTTCGCCCTTTGACGTTGGAGTCCACGTTCTTTAATAGTGGACTCTTGTTCCAAACTGGAACAACACTCAACCCTATCTCGGGCTATTCTTTTGATTTATAAGGGATTTTGCCGATTTCGGAACCACCATCAAACAGGATTTTCGCCTGCTGGGGCAAACCAGCGTGGACCGCTTGCTGCAACTCTCTCAGGGCCAGGCGGTGAAGGGCAATCAGCTGTTGCCCGTCTCACTGGTGAAAAGAAAAACCACCCTGGCGCCCAATACGCAAACCGCCTCTCCCCGCGCGTTGGCCGATTCATTAATGCAGCTGGCACGACAGGTTTCCCGACTGGAAAGCGGGCAGTGAGCGCAACGCAATTAATGTGAGTTAGCTCACTCATTAGGCACCCCAGGCTTTACACTTTATGCTTCCGGCTCGTATGTTGTGTGGAATTGTGAGCGGATAACAATTTCACACAGGAAACAGCTATGACCATGATTACGAATTCGAGCTCGGTACCCGGGGATCCTCTAGAGTCGACCTGCAGGCATGCAAGCTTGGCACTGGCCGTCGTTTTACAACGTCGTGACTGGGAAAACCCTGGCGTTACCCAACTTAATCGCCTTGCAGCACATCCCCCTTTCGCCAGCTGGCGTAATAGCGAAGAGGCCCGCACCGATCGCCCTTCCCAACAGTTGCGCAGCCTGAATGGCGAATGGCGCTTTGCCTGGTTTCCGGCACCAGAAGCGGTGCCGGAAAGCTGGCTGGAGTGCGATCTTCCTGAGGCCGATACTGTCGTCGTCCCCTCAAACTGGCAGATGCACGGTTACGATGCGCCCATCTACACCAACGTGACCTATCCCATTACGGTCAATCCGCCGTTTGTTCCCACGGAGAATCCGACGGGTTGTTACTCGCTCACATTTAATGTTGATGAAAGCTGGCTACAGGAAGGCCAGACGCGAATTATTTTTGATGGCGTTCCTATTGGTTAAAAAATGAGCTGATTTAACAAAAATTTAATGCGAATTTTAACAAAATATTAACGTTTACAATTTAAATATTTGCTTATACAATCTTCCTGTTTTTGGGGCTTTTCTGATTATCAACCGGGGTACATATGATTGACATGCTAGTTTTACGATTACCGTTCATCGATTCTCTTGTTTGCTCCAGACTCTCAGGCAATGACCTGATAGCCTTTGTAGATCTCTCAAAAATAGCTACCCTCTCCGGCATTAATTTATCAGCTAGAACGGTTGAATATCATATTGATGGTGATTTGACTGTCTCCGGCCTTTCTCACCCTTTTGAATCTTTACCTACACATTACTCAGGCATTGCATTTAAAATATATGAGGGTTCTAAAAATTTTTATCCTTGCGTTGAAATAAAGGCTTCTCCCGCAAAAGTATTACAGGGTCATAATGTTTTTGGTACAACCGATTTAGCTTTATGCTCTGAGGCTTTATTGCTTAATTTTGCTAATTCTTTGCCTTGCCTGTATGATTTATTGGATGTT</w:t>
      </w:r>
      <w:r w:rsidR="00C275A4">
        <w:rPr>
          <w:rFonts w:ascii="Courier" w:hAnsi="Courier" w:cs="Courier"/>
          <w:sz w:val="12"/>
          <w:szCs w:val="12"/>
        </w:rPr>
        <w:t>AATGCTACTACTATTAGTAGAATTGATGCCACCTTTTCAGCTCGCGCCCCAAATGAAAATATAGCTAAACAGGTTATTGACCATTTGCGAAATGTATCTAATGGTCAAACTAAATCTACTCGTTCGCAGAATTGGGAATCAACTGTTATATGGAATGAAACTTCCAGACACCGTACTTTAGTTGCATATTTAAAACATGTTGAGCTACAGCATTATATTCAGCAATTAAGCTCTAAGCCATCCGCAAAAATGACCTCTTATCAAAAGGAGCAATTAAAGGTACTCTCTAATCCTGACCTGTTGGAGTTTGCTTCCGGTCTGGTTCGCTTTGAAGCTCGAATTAAAACGCGATATTTGAAGTCTTTCGGGCTTCCTCTTAATCTTTTTGATGCAATCCGCTTTGCTTCTGACTATAATAGTCAGGGTAAAGACCTGATTTTTGATTTATGGTCATTCTCGTTTTCTGAACTGTTTAAAGCATTTGAGGGGGATTCAATGAATATTTATGACGATTCCGCAGTATTGGACGCTATCCAGTCTAAACATTTTACTATTACCCCCTCTGGCAAAACTTCTTTTGCAAAAGCCTCTCGCTATTTTGGTTTTTATCGTCGTCTGGTAAACGAGGGTTATGATAGTGTTGCTCTTACTATGCCTCGTAATTCCTTTTGGCGTTATGTATCTGCATTAGTTGAATGTGGTATTCCTAAATCTCAACTGATGAATCTTTCTACCTGTAATAATGTTGTTCCGTTAGTTCGTTTTATTA</w:t>
      </w:r>
      <w:r w:rsidR="00F957B9">
        <w:rPr>
          <w:rFonts w:ascii="Courier" w:hAnsi="Courier" w:cs="Courier"/>
          <w:sz w:val="12"/>
          <w:szCs w:val="12"/>
        </w:rPr>
        <w:t>ACGTAGATTTTTCTTCCCAACGTCCTGACTG</w:t>
      </w:r>
      <w:r w:rsidR="00C275A4">
        <w:rPr>
          <w:rFonts w:ascii="Courier" w:hAnsi="Courier" w:cs="Courier"/>
          <w:sz w:val="12"/>
          <w:szCs w:val="12"/>
        </w:rPr>
        <w:t>GTATAATGAGCCAGTTCTTAAAATCGCATAAGGTAATTCACAATGATTAAAGTTGAAATTAAACCATCTCAAGCCCAATTTACTACTCGTTCTGGTGTTTCTCGTCAGGGCAAGCCTTATTCACTGAATGAGCAGCTTTGTTACGTTGATTTGGGTAATGAATATCCGGTTCTTGTCAAGATTACTCTTGATGAAGGTCAGCCAGCCTATGCGCCTGGTCTGTACACCGTTCATCTGTCCTCTTTCAAAGTTGGTCAGTTCGGTTCCCTTATGATTGACCGTCTGCGCCTCGTTCCGGCTAAGTAACATGGAGCAGGTCGCGGATTTCGACACAATTTATCAGGCGATGATACAAATCTCCGTTGTACTTTGTTTCGCGCTTGGTATAATCGCTGGGGGTCAAAGATGAGTGTTTTAGTGTATTCTTTTGCCTCTTTCGTTTTAGGTTGGTGCCTTCGTAGTGGCATTACGTATTTTACCCGTTTAATGGAAACTTCCTCATGAAAAAGTCTTTAGTCCTCAAAGCCTCTGTAGCCGTTGCTACCCTCGTTCCGATGCTGTCTTTCGCTGCTGAGGGTGACGATCCCGCAAAAGCGGCCTTTAACTCCCTGCAAGCCTCAGCGACCGAATATATCGGTTATGCGTGGGCGATGGTTGTTGTCATTGTCGGCGCAACTATCGGTATCAAGCTGTTTAAGAAATTCACCTCGAAAGCAAGCTGATAAACCGATACAATTAAAGGCTCCTTTTGGAGCCTTTTTTTTGGAGA</w:t>
      </w:r>
      <w:r w:rsidR="00F957B9">
        <w:rPr>
          <w:rFonts w:ascii="Courier" w:hAnsi="Courier" w:cs="Courier"/>
          <w:sz w:val="12"/>
          <w:szCs w:val="12"/>
        </w:rPr>
        <w:t>TTTTCAACGTGAAAAAATTATTATTCGCAAT</w:t>
      </w:r>
      <w:r w:rsidR="00C275A4">
        <w:rPr>
          <w:rFonts w:ascii="Courier" w:hAnsi="Courier" w:cs="Courier"/>
          <w:sz w:val="12"/>
          <w:szCs w:val="12"/>
        </w:rPr>
        <w:t>TCCTTTAGTTGTTCCTTTCTATTCTCACTCCGCTGAAACTGTTGAAAGTTGTTTAGCAAAATCCCATACAGAAAATTCATTTACTAACGTCTGGAAAGACGACAAAACTTTAGATCGTTACGCTAACTATGAGGGCTGTCTGTGGAATGCTACAGGCGTTGTAGTTTGTACTGGTGACGAAACTCAGTGTTACGGTACATGGGTTCCTATTGGGCTTGCTATCCCTGAAAATGAGGGTGGTGGCTCTGAGGGTGGCGGTTCTGAGGGTGGCGGTTCTGAGGGTGGCGGTACTAAACCTCCTGAGTACGGTGATACACCTATTCCGGGCTATACTTATATCAACCCTCTCGACGGCACTTATCCGCCTGGTACTGAGCAAAACCCCGCTAATCCTAATCCTTCTCTTGAGGAGTCTCAGCCTCTTAATACTTTCATGTTTCAGAATAATAGGTTCCGAAATAGGCAGGGGGCATTAACTGTTTATACGGGCACTGTTACTCAAGGCACTGACCCCGTTAAAACTTATTACCAGTACACTCCTGTATCATCAAAAGCCATGTATGACGCTTACTGGAACGGTAAATTCAGAGACTGCGCTTTCCATTCTGGCTTTAATGAGGATTTATTTGTTTGTGAATATCAAGGCCAATCGTCTGACCTGCCTCAACC</w:t>
      </w:r>
      <w:r w:rsidR="00F957B9">
        <w:rPr>
          <w:rFonts w:ascii="Courier" w:hAnsi="Courier" w:cs="Courier"/>
          <w:sz w:val="12"/>
          <w:szCs w:val="12"/>
        </w:rPr>
        <w:t>TCCTGTCAATGCTGGCGGCGGCTCTGGTGGT</w:t>
      </w:r>
      <w:r w:rsidR="00C275A4">
        <w:rPr>
          <w:rFonts w:ascii="Courier" w:hAnsi="Courier" w:cs="Courier"/>
          <w:sz w:val="12"/>
          <w:szCs w:val="12"/>
        </w:rPr>
        <w:t>GGTTCTGGTGGCGGCTCTGAGGGTGGTGGCTCTGAGGGTGGCGGTTCTGAGGGTGGCGGCTCTGAGGGA</w:t>
      </w:r>
      <w:r w:rsidR="00F957B9">
        <w:rPr>
          <w:rFonts w:ascii="Courier" w:hAnsi="Courier" w:cs="Courier"/>
          <w:sz w:val="12"/>
          <w:szCs w:val="12"/>
        </w:rPr>
        <w:t>GGCGGTTCCGGTGGTGGCTCTGGTTCCGGTG</w:t>
      </w:r>
      <w:r w:rsidR="00C275A4">
        <w:rPr>
          <w:rFonts w:ascii="Courier" w:hAnsi="Courier" w:cs="Courier"/>
          <w:sz w:val="12"/>
          <w:szCs w:val="12"/>
        </w:rPr>
        <w:t>ATTTTGATTATGAAAAGATGGCAAACGCTAATAAGGGGGCTATGACCGAAAATGCCGATGAAAACGCGCTACAGTCTGACGCTAAAGGCAAACTTGATTCTGTCGCTACTGATTACGGTGCTGCTATCGATGGTTTCATTGGTGACGTTTCCGGCCTTGCTAATGGTAATGGTGCTACTGGTGATTTTGCTGGCTCTAATTCCCAAATGGCTCAAGTCGGTGACGGTGATAATTCACCTTTAATGAATAATTTCCGTCAATATTTACCTTCCCTCCCTCAATCGGTTGAATGTCGCCCTTTTGTCTTTGGCGCTGGTAAACCATATGAATTTTCTATTGATTGTGACAAAATAAACTTATTCCGTGGTGTCTTTGCGTTTCTTTTATATGTTGCCACCTTTATGTATGTATTTTCTACGTTTGCTAACATACTGCGTAATAAGGAGTCTTAATCATGCCAGTTCTTTTGGGTATTCCGTTATTATTGCGTTTCCTCGGTTTCCTTCTGGTAACTTTGTTCGGCTATCTGCTTACTTTTCTTAAAAAGGGCTTCGGTAAGATAGCTATTGCTATTTCATTGTTTCTTGCTCTTATTATTGGGCTTAACTCAATTCTTGTGGGTTATCTCTCTGATATTAGCGCTCAATTACCCTCTGACTTTGTTCAGGG</w:t>
      </w:r>
      <w:r w:rsidR="00F957B9">
        <w:rPr>
          <w:rFonts w:ascii="Courier" w:hAnsi="Courier" w:cs="Courier"/>
          <w:sz w:val="12"/>
          <w:szCs w:val="12"/>
        </w:rPr>
        <w:t>TGTTCAGTTAATTCTCCCGTCTAATGCGCTT</w:t>
      </w:r>
      <w:r w:rsidR="00C275A4">
        <w:rPr>
          <w:rFonts w:ascii="Courier" w:hAnsi="Courier" w:cs="Courier"/>
          <w:sz w:val="12"/>
          <w:szCs w:val="12"/>
        </w:rPr>
        <w:t>CCCTGTTTTTATGTTATTCTCTCTGTAAAGGCTGCTATTTTCATTTTTGACGTTAAACAAAAAATCGTTTCTTATTTGGATTGGGATAAATAATATGGCTGTTTATTTTGTAACTGGCAAATTAGGCTCTGGAAAGACGCTCGTTAGCGTTGGTAAGATTCAGGATAAAATTGTAGCTGGGTGCAAAATAGCAACTAATCTTGATTTAAGGCTTCAAAACCTCCCGCAAGTCGGGAGGTTCGCTAAAACGCCTCGCGTTCTTAGAATACCGGATAAGCCTTCTATATCTGATTTGCTTGCTATTGGGCGCGGTAATGATTCCTACGATGAAAATAAAAACGGCTTGCTTGTTCTCGATGAGTGCGGTACTTGGTTTAATACCCGTTCTTGGAATGATAAGGAAAGACAGCCGATTATTGATTGGTTTCTACATGCTCGTAAATTAGGATGGGATATTATTTTTCTTGTTCAGGACTTATCTATTGTTGATAAACAGGCGCGTTCTGCATTAGCTGAACATGTTGTTTATTGTCGTCGTCTGGACAGAATTACTTTACCTTTTGTCGGTACTTTATATTCTCTTATTACTGGCTCGAAAATGCCTCTGCCTAAATTACATGTTGGCGTTGTTAAATATGGCGATTCTCAATTAAGCCCTACTGTTGAGCGTTGGCTTTATACTGGTAAGAATTTGTATAACGCATATGATACTAAACAGGCTTTTTCTAGTAATTATGATTCCGGTGTTTATTCTTATTTAACGCCTTAT</w:t>
      </w:r>
      <w:r w:rsidR="00F957B9">
        <w:rPr>
          <w:rFonts w:ascii="Courier" w:hAnsi="Courier" w:cs="Courier"/>
          <w:sz w:val="12"/>
          <w:szCs w:val="12"/>
        </w:rPr>
        <w:t>TTATCACACGGTCGGTATTTCAAACCATTAA</w:t>
      </w:r>
      <w:r w:rsidR="00C275A4">
        <w:rPr>
          <w:rFonts w:ascii="Courier" w:hAnsi="Courier" w:cs="Courier"/>
          <w:sz w:val="12"/>
          <w:szCs w:val="12"/>
        </w:rPr>
        <w:t>ATTTAGGTCAGAAGATGAAATTAACTAAAATATATTTGAAAAAGTTTTCTCGCGTTCTTTGTCTTGCGATTGGATTTGCATCAGCATTTACATATAGTTATATAACCCAACCTAAGCCGGAGGTTAAAAAGGTAGTCTCTCAGACCTATGATTTTGATAAATTCACTATTGACTCTTCTCAGCGTCTTAATCTAAGCTATCGCTATGTTTTCAAGGATTCTAAGGGAAAATTAATTAATAGCGACGATTTACAGAAGCAAGGTTATTCACTCACATATATTGATTTATGTACTGTTTCCATTAAAAAAGGTAATTCAAATGAAATTGTTAAATGTAATTAATTTTGTTTTCTTGATGTTTGTTTCATCATCTTCTTTTGCTCAGGTAATTGAAATGAATAATTCGCCTCTGCGCGATTTTGTAACTTGGTATTCAAAGCAATCAGGCGAATCCGTTATTGTTTCTCCCGATGTAAAAGGTACTGTTACTGTATATTCATCTGACGTTAAACCTGAAAATCTACGCAATTTCTTTATTTCTGTTTTACGTGCAAATAATTTTGATATGGTAGGTTCTAACCCTTCCATTATTCAGAAGTATAATCCAAACAATCAGGATTATATTGATGAATTGCCATCATCTGATAATCAGGAATATGATGATAATTCC</w:t>
      </w:r>
      <w:r w:rsidR="00F957B9">
        <w:rPr>
          <w:rFonts w:ascii="Courier" w:hAnsi="Courier" w:cs="Courier"/>
          <w:sz w:val="12"/>
          <w:szCs w:val="12"/>
        </w:rPr>
        <w:t>GCTCCTTCTGGTGGTTTCTTTGTTCCGCAAA</w:t>
      </w:r>
      <w:r w:rsidR="00C275A4">
        <w:rPr>
          <w:rFonts w:ascii="Courier" w:hAnsi="Courier" w:cs="Courier"/>
          <w:sz w:val="12"/>
          <w:szCs w:val="12"/>
        </w:rPr>
        <w:t>ATGATAATGTTACTCAAACTTTTAAAATTAATAACGTTCGGGCAAAGGATTTAATACGAGTTGTCGAAT</w:t>
      </w:r>
      <w:r w:rsidR="00F957B9">
        <w:rPr>
          <w:rFonts w:ascii="Courier" w:hAnsi="Courier" w:cs="Courier"/>
          <w:sz w:val="12"/>
          <w:szCs w:val="12"/>
        </w:rPr>
        <w:t>TGTTTGTAAAGTCTAATACTTCTAAATCCTC</w:t>
      </w:r>
      <w:r w:rsidR="00C275A4">
        <w:rPr>
          <w:rFonts w:ascii="Courier" w:hAnsi="Courier" w:cs="Courier"/>
          <w:sz w:val="12"/>
          <w:szCs w:val="12"/>
        </w:rPr>
        <w:t>AAATGTATTATCTATTGACGGCTCTAATCTATTAGTTGTTAGTGCTCCTAAAGATATTTTAGATAACCTTCCTCAATTCCTTTCAACTGTTGATTTGCCAACTGACCAGATATTGATTGAGGGTTTGATATTTGAGGTTCAGCAAGGTGATGCTTTAGATTTTTCATTTGCTGCTGGCTCTCAGCGTGGCACTGTTGCAGGCGGTGTTAATACTGACCGCCTCACCTCTGTTTTATCTTCTGCTGGTGGTTCGTTCGGTATTTTTAATGGCGATGTTTTAGGGCTATCAGTTCGCGCATTAAAGACTAATAGCCATTCAAAAATATTGTCTGTGCCACGTATTCTTACGCTTTCAGGTCAGAAGGGTTCTATCTCTGTTGGCCAGAATGTCCCTTTTATTACTGGTCGTGTGACTGGTGAATCTGCCAATGTAAATAATCCATTTCAGACGATTGAGCGTCAAAATGTAGGTATTTCCATGAGCGTTTTTCCTGTTGCAATGGCTGGCGGTAATATTGTTCTGGATATTACCAGCAAGGCCGATAGTTTGAGTTCTTCTACTCAGGCAAGTGATGTTATTACTAATCAAAGAAGTATTGCTACAACGGTTAATTTGCGTGATGGACAGACTCTTTTACTCGGTGGCCTCACTGATTATAAAAACACTTC</w:t>
      </w:r>
      <w:r w:rsidR="00F957B9">
        <w:rPr>
          <w:rFonts w:ascii="Courier" w:hAnsi="Courier" w:cs="Courier"/>
          <w:sz w:val="12"/>
          <w:szCs w:val="12"/>
        </w:rPr>
        <w:t>TCAGGATTCTGGCGTACCGTTCCTGTCTAAA</w:t>
      </w:r>
      <w:r w:rsidR="00C275A4">
        <w:rPr>
          <w:rFonts w:ascii="Courier" w:hAnsi="Courier" w:cs="Courier"/>
          <w:sz w:val="12"/>
          <w:szCs w:val="12"/>
        </w:rPr>
        <w:t>ATCCCTTTAATCGGCCTCCTGTTTAGCTCCCGCTCTGATTCTAACGAGGAAAGCACGTTATACGTGCTCGTCAAAGCAACCATAGTACGCGCCCTGTAGCGGCGCATTAAGCGCGGCGGGTGTGGTGGTTACGCGCAGCGTGACCGCTACACTTGCCAGCGCCCTAGCGCCCGCTCCTTTCGCTTTC</w:t>
      </w:r>
      <w:bookmarkEnd w:id="0"/>
    </w:p>
    <w:sectPr w:rsidR="00C75FAE" w:rsidSect="004201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A4"/>
    <w:rsid w:val="00000737"/>
    <w:rsid w:val="000011AE"/>
    <w:rsid w:val="000024C7"/>
    <w:rsid w:val="00002AD8"/>
    <w:rsid w:val="0000348D"/>
    <w:rsid w:val="00003670"/>
    <w:rsid w:val="0000512E"/>
    <w:rsid w:val="00005EC9"/>
    <w:rsid w:val="0000765F"/>
    <w:rsid w:val="00007848"/>
    <w:rsid w:val="00011B56"/>
    <w:rsid w:val="00014500"/>
    <w:rsid w:val="00015048"/>
    <w:rsid w:val="000161D4"/>
    <w:rsid w:val="000173CA"/>
    <w:rsid w:val="00024A63"/>
    <w:rsid w:val="000269A9"/>
    <w:rsid w:val="0003071D"/>
    <w:rsid w:val="00031D2D"/>
    <w:rsid w:val="0003203A"/>
    <w:rsid w:val="000352C7"/>
    <w:rsid w:val="000353B8"/>
    <w:rsid w:val="00035BF7"/>
    <w:rsid w:val="000366F1"/>
    <w:rsid w:val="000410ED"/>
    <w:rsid w:val="00041EC4"/>
    <w:rsid w:val="000424B1"/>
    <w:rsid w:val="00043799"/>
    <w:rsid w:val="00044BAD"/>
    <w:rsid w:val="000471CA"/>
    <w:rsid w:val="00047FE6"/>
    <w:rsid w:val="0005087F"/>
    <w:rsid w:val="00050C3C"/>
    <w:rsid w:val="00052FA7"/>
    <w:rsid w:val="00053E4A"/>
    <w:rsid w:val="00055C5C"/>
    <w:rsid w:val="00056F10"/>
    <w:rsid w:val="00057465"/>
    <w:rsid w:val="00061F52"/>
    <w:rsid w:val="000621D1"/>
    <w:rsid w:val="00062D7A"/>
    <w:rsid w:val="00063E88"/>
    <w:rsid w:val="00064CBB"/>
    <w:rsid w:val="0006553B"/>
    <w:rsid w:val="00067EF9"/>
    <w:rsid w:val="0007044D"/>
    <w:rsid w:val="0007556A"/>
    <w:rsid w:val="00076DF2"/>
    <w:rsid w:val="00077BC6"/>
    <w:rsid w:val="00082381"/>
    <w:rsid w:val="000842C8"/>
    <w:rsid w:val="0008460C"/>
    <w:rsid w:val="00085172"/>
    <w:rsid w:val="00086B8D"/>
    <w:rsid w:val="00087630"/>
    <w:rsid w:val="00087E78"/>
    <w:rsid w:val="00090E06"/>
    <w:rsid w:val="00091566"/>
    <w:rsid w:val="00091633"/>
    <w:rsid w:val="0009328D"/>
    <w:rsid w:val="00095346"/>
    <w:rsid w:val="00095F1F"/>
    <w:rsid w:val="0009718D"/>
    <w:rsid w:val="000974A8"/>
    <w:rsid w:val="000A2C1B"/>
    <w:rsid w:val="000A3C4C"/>
    <w:rsid w:val="000A5234"/>
    <w:rsid w:val="000A5E7D"/>
    <w:rsid w:val="000A691D"/>
    <w:rsid w:val="000A6FF9"/>
    <w:rsid w:val="000B0CC8"/>
    <w:rsid w:val="000B0EBB"/>
    <w:rsid w:val="000B3610"/>
    <w:rsid w:val="000B5D60"/>
    <w:rsid w:val="000B6EF0"/>
    <w:rsid w:val="000C2634"/>
    <w:rsid w:val="000C3BD8"/>
    <w:rsid w:val="000C6427"/>
    <w:rsid w:val="000C705E"/>
    <w:rsid w:val="000C7768"/>
    <w:rsid w:val="000D2D23"/>
    <w:rsid w:val="000D39B5"/>
    <w:rsid w:val="000D405A"/>
    <w:rsid w:val="000D45F1"/>
    <w:rsid w:val="000E1B26"/>
    <w:rsid w:val="000E4C8E"/>
    <w:rsid w:val="000E73CA"/>
    <w:rsid w:val="000E75E1"/>
    <w:rsid w:val="000F33A8"/>
    <w:rsid w:val="000F3551"/>
    <w:rsid w:val="000F41E8"/>
    <w:rsid w:val="000F525E"/>
    <w:rsid w:val="000F69A2"/>
    <w:rsid w:val="000F6ACE"/>
    <w:rsid w:val="000F72F1"/>
    <w:rsid w:val="0010194B"/>
    <w:rsid w:val="00103C3E"/>
    <w:rsid w:val="001041FC"/>
    <w:rsid w:val="001057B4"/>
    <w:rsid w:val="00107CC4"/>
    <w:rsid w:val="00107EAF"/>
    <w:rsid w:val="001122A3"/>
    <w:rsid w:val="00112384"/>
    <w:rsid w:val="00112887"/>
    <w:rsid w:val="00116650"/>
    <w:rsid w:val="00116C45"/>
    <w:rsid w:val="0012141F"/>
    <w:rsid w:val="00121590"/>
    <w:rsid w:val="00123711"/>
    <w:rsid w:val="00123EB1"/>
    <w:rsid w:val="00123F54"/>
    <w:rsid w:val="00124543"/>
    <w:rsid w:val="00124669"/>
    <w:rsid w:val="0012567C"/>
    <w:rsid w:val="00125F8A"/>
    <w:rsid w:val="001261DE"/>
    <w:rsid w:val="00126FCC"/>
    <w:rsid w:val="001305E6"/>
    <w:rsid w:val="001311A7"/>
    <w:rsid w:val="00133A38"/>
    <w:rsid w:val="00133B50"/>
    <w:rsid w:val="00134DD6"/>
    <w:rsid w:val="00136447"/>
    <w:rsid w:val="00136F0E"/>
    <w:rsid w:val="001407AB"/>
    <w:rsid w:val="0014339F"/>
    <w:rsid w:val="001441F0"/>
    <w:rsid w:val="00144374"/>
    <w:rsid w:val="00144A15"/>
    <w:rsid w:val="00144D48"/>
    <w:rsid w:val="00145F68"/>
    <w:rsid w:val="001469AA"/>
    <w:rsid w:val="00146D6D"/>
    <w:rsid w:val="00147E0A"/>
    <w:rsid w:val="00150785"/>
    <w:rsid w:val="001513FE"/>
    <w:rsid w:val="00153993"/>
    <w:rsid w:val="001539C3"/>
    <w:rsid w:val="0015443A"/>
    <w:rsid w:val="0015568C"/>
    <w:rsid w:val="001556A8"/>
    <w:rsid w:val="00155B2A"/>
    <w:rsid w:val="00156653"/>
    <w:rsid w:val="00156D89"/>
    <w:rsid w:val="00156FE8"/>
    <w:rsid w:val="001610F3"/>
    <w:rsid w:val="00161C00"/>
    <w:rsid w:val="00162BC9"/>
    <w:rsid w:val="00166629"/>
    <w:rsid w:val="0016694A"/>
    <w:rsid w:val="00166C6E"/>
    <w:rsid w:val="00167803"/>
    <w:rsid w:val="001747E0"/>
    <w:rsid w:val="00174FBF"/>
    <w:rsid w:val="0017751B"/>
    <w:rsid w:val="00180612"/>
    <w:rsid w:val="001812A7"/>
    <w:rsid w:val="00182129"/>
    <w:rsid w:val="00183A50"/>
    <w:rsid w:val="001844B2"/>
    <w:rsid w:val="00184D8F"/>
    <w:rsid w:val="0018559F"/>
    <w:rsid w:val="00190E44"/>
    <w:rsid w:val="00191E9B"/>
    <w:rsid w:val="001937A2"/>
    <w:rsid w:val="00194A98"/>
    <w:rsid w:val="00195210"/>
    <w:rsid w:val="00196F88"/>
    <w:rsid w:val="00197CC5"/>
    <w:rsid w:val="00197FC0"/>
    <w:rsid w:val="001A0A4D"/>
    <w:rsid w:val="001A1E1D"/>
    <w:rsid w:val="001A27BB"/>
    <w:rsid w:val="001A37AA"/>
    <w:rsid w:val="001A3D8F"/>
    <w:rsid w:val="001A50A6"/>
    <w:rsid w:val="001A623E"/>
    <w:rsid w:val="001A78AE"/>
    <w:rsid w:val="001B51FB"/>
    <w:rsid w:val="001B719E"/>
    <w:rsid w:val="001B7945"/>
    <w:rsid w:val="001B7BBC"/>
    <w:rsid w:val="001C00D6"/>
    <w:rsid w:val="001C039F"/>
    <w:rsid w:val="001C1B6C"/>
    <w:rsid w:val="001C6140"/>
    <w:rsid w:val="001D1377"/>
    <w:rsid w:val="001D57CB"/>
    <w:rsid w:val="001E2922"/>
    <w:rsid w:val="001E4E3F"/>
    <w:rsid w:val="001E6C09"/>
    <w:rsid w:val="001E73E0"/>
    <w:rsid w:val="001E79E2"/>
    <w:rsid w:val="001E7F1A"/>
    <w:rsid w:val="001F02CF"/>
    <w:rsid w:val="001F20CE"/>
    <w:rsid w:val="001F213C"/>
    <w:rsid w:val="001F251C"/>
    <w:rsid w:val="001F585A"/>
    <w:rsid w:val="001F5A77"/>
    <w:rsid w:val="001F5AF9"/>
    <w:rsid w:val="00200D3E"/>
    <w:rsid w:val="002023C4"/>
    <w:rsid w:val="0020446E"/>
    <w:rsid w:val="00204A18"/>
    <w:rsid w:val="002072E5"/>
    <w:rsid w:val="00210DEE"/>
    <w:rsid w:val="00212175"/>
    <w:rsid w:val="00215595"/>
    <w:rsid w:val="00216AF8"/>
    <w:rsid w:val="00216FAC"/>
    <w:rsid w:val="00217992"/>
    <w:rsid w:val="0022063B"/>
    <w:rsid w:val="002214D4"/>
    <w:rsid w:val="002235A8"/>
    <w:rsid w:val="0022399D"/>
    <w:rsid w:val="002256E6"/>
    <w:rsid w:val="00230BCB"/>
    <w:rsid w:val="002322D9"/>
    <w:rsid w:val="00232D82"/>
    <w:rsid w:val="002340DF"/>
    <w:rsid w:val="00234D97"/>
    <w:rsid w:val="002351BF"/>
    <w:rsid w:val="00236A9E"/>
    <w:rsid w:val="00241437"/>
    <w:rsid w:val="00241BA8"/>
    <w:rsid w:val="00245679"/>
    <w:rsid w:val="002464D9"/>
    <w:rsid w:val="00246F6E"/>
    <w:rsid w:val="00250A60"/>
    <w:rsid w:val="00254E1F"/>
    <w:rsid w:val="00256C93"/>
    <w:rsid w:val="00261E60"/>
    <w:rsid w:val="00263EB4"/>
    <w:rsid w:val="00267F56"/>
    <w:rsid w:val="002715B5"/>
    <w:rsid w:val="00272EE4"/>
    <w:rsid w:val="00276728"/>
    <w:rsid w:val="00280D61"/>
    <w:rsid w:val="0028415D"/>
    <w:rsid w:val="00284A31"/>
    <w:rsid w:val="00290920"/>
    <w:rsid w:val="0029376F"/>
    <w:rsid w:val="00294677"/>
    <w:rsid w:val="002A03C0"/>
    <w:rsid w:val="002A140D"/>
    <w:rsid w:val="002A439C"/>
    <w:rsid w:val="002A57A8"/>
    <w:rsid w:val="002B0AEC"/>
    <w:rsid w:val="002B1E1D"/>
    <w:rsid w:val="002B354B"/>
    <w:rsid w:val="002B6033"/>
    <w:rsid w:val="002B60CC"/>
    <w:rsid w:val="002B63E5"/>
    <w:rsid w:val="002B75E1"/>
    <w:rsid w:val="002B7683"/>
    <w:rsid w:val="002C0603"/>
    <w:rsid w:val="002C064D"/>
    <w:rsid w:val="002C084E"/>
    <w:rsid w:val="002C2388"/>
    <w:rsid w:val="002C2991"/>
    <w:rsid w:val="002C2C4C"/>
    <w:rsid w:val="002C3865"/>
    <w:rsid w:val="002C4645"/>
    <w:rsid w:val="002C52AD"/>
    <w:rsid w:val="002C6CC4"/>
    <w:rsid w:val="002D1617"/>
    <w:rsid w:val="002D44A9"/>
    <w:rsid w:val="002E0A9B"/>
    <w:rsid w:val="002E18BC"/>
    <w:rsid w:val="002E3751"/>
    <w:rsid w:val="002E3CDA"/>
    <w:rsid w:val="002E4A93"/>
    <w:rsid w:val="002E7252"/>
    <w:rsid w:val="002E77DF"/>
    <w:rsid w:val="002E7A42"/>
    <w:rsid w:val="002F1B4C"/>
    <w:rsid w:val="002F459C"/>
    <w:rsid w:val="002F4FCE"/>
    <w:rsid w:val="002F535E"/>
    <w:rsid w:val="002F54CE"/>
    <w:rsid w:val="002F6355"/>
    <w:rsid w:val="002F7A4D"/>
    <w:rsid w:val="00301D88"/>
    <w:rsid w:val="00302DD5"/>
    <w:rsid w:val="003051BF"/>
    <w:rsid w:val="0030700F"/>
    <w:rsid w:val="003075BF"/>
    <w:rsid w:val="00307DF0"/>
    <w:rsid w:val="00311A6A"/>
    <w:rsid w:val="00312F71"/>
    <w:rsid w:val="00315345"/>
    <w:rsid w:val="003163E7"/>
    <w:rsid w:val="0031771B"/>
    <w:rsid w:val="00321662"/>
    <w:rsid w:val="00323268"/>
    <w:rsid w:val="00323FF2"/>
    <w:rsid w:val="003258E4"/>
    <w:rsid w:val="00326B38"/>
    <w:rsid w:val="00327C73"/>
    <w:rsid w:val="00327D0D"/>
    <w:rsid w:val="00331108"/>
    <w:rsid w:val="00331897"/>
    <w:rsid w:val="00332DBF"/>
    <w:rsid w:val="00332F57"/>
    <w:rsid w:val="00333123"/>
    <w:rsid w:val="00335747"/>
    <w:rsid w:val="00336B84"/>
    <w:rsid w:val="00337866"/>
    <w:rsid w:val="003415DA"/>
    <w:rsid w:val="003417C6"/>
    <w:rsid w:val="00341EF0"/>
    <w:rsid w:val="003424C4"/>
    <w:rsid w:val="00343108"/>
    <w:rsid w:val="00343300"/>
    <w:rsid w:val="00344CB5"/>
    <w:rsid w:val="003501B4"/>
    <w:rsid w:val="003516DC"/>
    <w:rsid w:val="00351EA7"/>
    <w:rsid w:val="00355C12"/>
    <w:rsid w:val="00356BBD"/>
    <w:rsid w:val="003570E9"/>
    <w:rsid w:val="0035737A"/>
    <w:rsid w:val="0036049B"/>
    <w:rsid w:val="00362F83"/>
    <w:rsid w:val="0036309D"/>
    <w:rsid w:val="00363796"/>
    <w:rsid w:val="0036477D"/>
    <w:rsid w:val="00365673"/>
    <w:rsid w:val="003702FF"/>
    <w:rsid w:val="00370541"/>
    <w:rsid w:val="0037481C"/>
    <w:rsid w:val="00374ED8"/>
    <w:rsid w:val="00381062"/>
    <w:rsid w:val="00382DD6"/>
    <w:rsid w:val="003832F6"/>
    <w:rsid w:val="00383315"/>
    <w:rsid w:val="003840AE"/>
    <w:rsid w:val="00384332"/>
    <w:rsid w:val="003846EA"/>
    <w:rsid w:val="003858A8"/>
    <w:rsid w:val="003877AE"/>
    <w:rsid w:val="003904D3"/>
    <w:rsid w:val="00393582"/>
    <w:rsid w:val="0039565C"/>
    <w:rsid w:val="00395B82"/>
    <w:rsid w:val="00396B97"/>
    <w:rsid w:val="00396FF4"/>
    <w:rsid w:val="003A08D2"/>
    <w:rsid w:val="003A2A99"/>
    <w:rsid w:val="003B1B1A"/>
    <w:rsid w:val="003B4FD7"/>
    <w:rsid w:val="003B5199"/>
    <w:rsid w:val="003B6164"/>
    <w:rsid w:val="003C1279"/>
    <w:rsid w:val="003C2FAA"/>
    <w:rsid w:val="003C37A9"/>
    <w:rsid w:val="003C59D1"/>
    <w:rsid w:val="003C6FE5"/>
    <w:rsid w:val="003C7D61"/>
    <w:rsid w:val="003D0827"/>
    <w:rsid w:val="003D3446"/>
    <w:rsid w:val="003D4EA9"/>
    <w:rsid w:val="003D79DB"/>
    <w:rsid w:val="003E214B"/>
    <w:rsid w:val="003E36B3"/>
    <w:rsid w:val="003E3EF5"/>
    <w:rsid w:val="003E5394"/>
    <w:rsid w:val="003E5AB4"/>
    <w:rsid w:val="003F3659"/>
    <w:rsid w:val="003F36B2"/>
    <w:rsid w:val="003F3E17"/>
    <w:rsid w:val="003F3FF0"/>
    <w:rsid w:val="003F611E"/>
    <w:rsid w:val="003F67B9"/>
    <w:rsid w:val="003F7321"/>
    <w:rsid w:val="00400A7B"/>
    <w:rsid w:val="004014B3"/>
    <w:rsid w:val="0040324C"/>
    <w:rsid w:val="0040396C"/>
    <w:rsid w:val="00403DF1"/>
    <w:rsid w:val="00405AED"/>
    <w:rsid w:val="004104B9"/>
    <w:rsid w:val="00410F24"/>
    <w:rsid w:val="00411D75"/>
    <w:rsid w:val="00412C98"/>
    <w:rsid w:val="0041339D"/>
    <w:rsid w:val="00413C87"/>
    <w:rsid w:val="00415219"/>
    <w:rsid w:val="004159ED"/>
    <w:rsid w:val="004171EB"/>
    <w:rsid w:val="0041760A"/>
    <w:rsid w:val="00417E75"/>
    <w:rsid w:val="00417FE2"/>
    <w:rsid w:val="00420178"/>
    <w:rsid w:val="004208BE"/>
    <w:rsid w:val="00420F15"/>
    <w:rsid w:val="0042127F"/>
    <w:rsid w:val="0042187B"/>
    <w:rsid w:val="0042262E"/>
    <w:rsid w:val="00423FE7"/>
    <w:rsid w:val="00424D55"/>
    <w:rsid w:val="00425119"/>
    <w:rsid w:val="00425202"/>
    <w:rsid w:val="004277ED"/>
    <w:rsid w:val="00430C7F"/>
    <w:rsid w:val="00434A75"/>
    <w:rsid w:val="004375C4"/>
    <w:rsid w:val="00437855"/>
    <w:rsid w:val="00437AED"/>
    <w:rsid w:val="00441AD8"/>
    <w:rsid w:val="004442DD"/>
    <w:rsid w:val="00444D88"/>
    <w:rsid w:val="00446DF2"/>
    <w:rsid w:val="00447D74"/>
    <w:rsid w:val="0045004C"/>
    <w:rsid w:val="004512F0"/>
    <w:rsid w:val="0045210A"/>
    <w:rsid w:val="00453279"/>
    <w:rsid w:val="004543CD"/>
    <w:rsid w:val="00454712"/>
    <w:rsid w:val="00455859"/>
    <w:rsid w:val="00456898"/>
    <w:rsid w:val="00456C7F"/>
    <w:rsid w:val="004570C0"/>
    <w:rsid w:val="004574C8"/>
    <w:rsid w:val="00460158"/>
    <w:rsid w:val="00460837"/>
    <w:rsid w:val="004612BF"/>
    <w:rsid w:val="00461B83"/>
    <w:rsid w:val="00461E5C"/>
    <w:rsid w:val="0046208B"/>
    <w:rsid w:val="00463033"/>
    <w:rsid w:val="00463464"/>
    <w:rsid w:val="00464CB5"/>
    <w:rsid w:val="00465CDD"/>
    <w:rsid w:val="004712AC"/>
    <w:rsid w:val="004815FE"/>
    <w:rsid w:val="004825A9"/>
    <w:rsid w:val="0048262C"/>
    <w:rsid w:val="004838DB"/>
    <w:rsid w:val="004849CE"/>
    <w:rsid w:val="0048523A"/>
    <w:rsid w:val="00485BFF"/>
    <w:rsid w:val="004947FF"/>
    <w:rsid w:val="004950F7"/>
    <w:rsid w:val="00495A95"/>
    <w:rsid w:val="00496CF9"/>
    <w:rsid w:val="00497A89"/>
    <w:rsid w:val="004A0D0F"/>
    <w:rsid w:val="004A4F1E"/>
    <w:rsid w:val="004A5BD4"/>
    <w:rsid w:val="004A66DF"/>
    <w:rsid w:val="004A722B"/>
    <w:rsid w:val="004B19AF"/>
    <w:rsid w:val="004B32FD"/>
    <w:rsid w:val="004B3FB0"/>
    <w:rsid w:val="004B42D7"/>
    <w:rsid w:val="004B72CB"/>
    <w:rsid w:val="004C0345"/>
    <w:rsid w:val="004C33A4"/>
    <w:rsid w:val="004C3964"/>
    <w:rsid w:val="004C6708"/>
    <w:rsid w:val="004D0231"/>
    <w:rsid w:val="004D0D27"/>
    <w:rsid w:val="004D64E2"/>
    <w:rsid w:val="004E117B"/>
    <w:rsid w:val="004E1352"/>
    <w:rsid w:val="004E2CC4"/>
    <w:rsid w:val="004E60AE"/>
    <w:rsid w:val="004F030B"/>
    <w:rsid w:val="004F157C"/>
    <w:rsid w:val="004F19B4"/>
    <w:rsid w:val="004F1D68"/>
    <w:rsid w:val="004F3993"/>
    <w:rsid w:val="004F5ADE"/>
    <w:rsid w:val="004F64C8"/>
    <w:rsid w:val="004F74DD"/>
    <w:rsid w:val="004F78AD"/>
    <w:rsid w:val="004F79D4"/>
    <w:rsid w:val="00501CB7"/>
    <w:rsid w:val="00501D17"/>
    <w:rsid w:val="0050209C"/>
    <w:rsid w:val="00502D86"/>
    <w:rsid w:val="00506559"/>
    <w:rsid w:val="00506EFD"/>
    <w:rsid w:val="00510C06"/>
    <w:rsid w:val="00516530"/>
    <w:rsid w:val="005167DC"/>
    <w:rsid w:val="00516C11"/>
    <w:rsid w:val="00516C6B"/>
    <w:rsid w:val="0052028B"/>
    <w:rsid w:val="0052341A"/>
    <w:rsid w:val="0052531F"/>
    <w:rsid w:val="005259E1"/>
    <w:rsid w:val="00525B4C"/>
    <w:rsid w:val="00527767"/>
    <w:rsid w:val="005277AE"/>
    <w:rsid w:val="00531ABF"/>
    <w:rsid w:val="00531E42"/>
    <w:rsid w:val="00532B35"/>
    <w:rsid w:val="0053492D"/>
    <w:rsid w:val="00536713"/>
    <w:rsid w:val="00536A1A"/>
    <w:rsid w:val="0054005D"/>
    <w:rsid w:val="005409F1"/>
    <w:rsid w:val="00540CC7"/>
    <w:rsid w:val="00542007"/>
    <w:rsid w:val="00542924"/>
    <w:rsid w:val="00550633"/>
    <w:rsid w:val="005510F9"/>
    <w:rsid w:val="00555071"/>
    <w:rsid w:val="005552D6"/>
    <w:rsid w:val="0055541C"/>
    <w:rsid w:val="005558BD"/>
    <w:rsid w:val="00555E1E"/>
    <w:rsid w:val="0055600B"/>
    <w:rsid w:val="005566F6"/>
    <w:rsid w:val="005601F1"/>
    <w:rsid w:val="005608E2"/>
    <w:rsid w:val="00562FD9"/>
    <w:rsid w:val="00565197"/>
    <w:rsid w:val="005664C0"/>
    <w:rsid w:val="005678C8"/>
    <w:rsid w:val="005679DE"/>
    <w:rsid w:val="00572709"/>
    <w:rsid w:val="00573141"/>
    <w:rsid w:val="005733F5"/>
    <w:rsid w:val="00573581"/>
    <w:rsid w:val="00576238"/>
    <w:rsid w:val="00576710"/>
    <w:rsid w:val="0057760A"/>
    <w:rsid w:val="00584173"/>
    <w:rsid w:val="00584661"/>
    <w:rsid w:val="0058551A"/>
    <w:rsid w:val="00585EDE"/>
    <w:rsid w:val="00587CCC"/>
    <w:rsid w:val="0059056A"/>
    <w:rsid w:val="00590A67"/>
    <w:rsid w:val="00591CAC"/>
    <w:rsid w:val="00593BBF"/>
    <w:rsid w:val="00594737"/>
    <w:rsid w:val="00596685"/>
    <w:rsid w:val="00597AFC"/>
    <w:rsid w:val="005A0CE7"/>
    <w:rsid w:val="005A34C4"/>
    <w:rsid w:val="005A436E"/>
    <w:rsid w:val="005A6267"/>
    <w:rsid w:val="005B1828"/>
    <w:rsid w:val="005B22D6"/>
    <w:rsid w:val="005B349E"/>
    <w:rsid w:val="005B4484"/>
    <w:rsid w:val="005B4929"/>
    <w:rsid w:val="005B581C"/>
    <w:rsid w:val="005B5FE3"/>
    <w:rsid w:val="005C14C1"/>
    <w:rsid w:val="005C4EEA"/>
    <w:rsid w:val="005D0367"/>
    <w:rsid w:val="005D0384"/>
    <w:rsid w:val="005D25BF"/>
    <w:rsid w:val="005D2924"/>
    <w:rsid w:val="005D35C0"/>
    <w:rsid w:val="005D3AAC"/>
    <w:rsid w:val="005D41BA"/>
    <w:rsid w:val="005D60E4"/>
    <w:rsid w:val="005D6830"/>
    <w:rsid w:val="005E1018"/>
    <w:rsid w:val="005E10DA"/>
    <w:rsid w:val="005E2DA3"/>
    <w:rsid w:val="005F1FA9"/>
    <w:rsid w:val="005F2506"/>
    <w:rsid w:val="005F259A"/>
    <w:rsid w:val="005F2E82"/>
    <w:rsid w:val="005F4AD9"/>
    <w:rsid w:val="005F5A0E"/>
    <w:rsid w:val="005F5A4D"/>
    <w:rsid w:val="005F5C71"/>
    <w:rsid w:val="005F79E9"/>
    <w:rsid w:val="005F7FEE"/>
    <w:rsid w:val="006013DD"/>
    <w:rsid w:val="0060378C"/>
    <w:rsid w:val="00603B6B"/>
    <w:rsid w:val="00604BDA"/>
    <w:rsid w:val="00605429"/>
    <w:rsid w:val="00605AD5"/>
    <w:rsid w:val="0060743D"/>
    <w:rsid w:val="006078FF"/>
    <w:rsid w:val="00610F90"/>
    <w:rsid w:val="00611542"/>
    <w:rsid w:val="00612986"/>
    <w:rsid w:val="00613A57"/>
    <w:rsid w:val="006141A2"/>
    <w:rsid w:val="00614814"/>
    <w:rsid w:val="00614DE6"/>
    <w:rsid w:val="00620F14"/>
    <w:rsid w:val="00622D38"/>
    <w:rsid w:val="006247B4"/>
    <w:rsid w:val="00625BEC"/>
    <w:rsid w:val="00626BE6"/>
    <w:rsid w:val="0063032B"/>
    <w:rsid w:val="006317C2"/>
    <w:rsid w:val="006317C7"/>
    <w:rsid w:val="00632706"/>
    <w:rsid w:val="00633817"/>
    <w:rsid w:val="00633E93"/>
    <w:rsid w:val="00635D84"/>
    <w:rsid w:val="006369A6"/>
    <w:rsid w:val="006374C6"/>
    <w:rsid w:val="006411B7"/>
    <w:rsid w:val="006425BF"/>
    <w:rsid w:val="00645659"/>
    <w:rsid w:val="00645F99"/>
    <w:rsid w:val="006465E4"/>
    <w:rsid w:val="0064697B"/>
    <w:rsid w:val="00647D81"/>
    <w:rsid w:val="00651408"/>
    <w:rsid w:val="006515E3"/>
    <w:rsid w:val="0065233F"/>
    <w:rsid w:val="0065355E"/>
    <w:rsid w:val="0065427E"/>
    <w:rsid w:val="00655683"/>
    <w:rsid w:val="00656363"/>
    <w:rsid w:val="00656764"/>
    <w:rsid w:val="006569ED"/>
    <w:rsid w:val="00656B21"/>
    <w:rsid w:val="00657E8B"/>
    <w:rsid w:val="00661061"/>
    <w:rsid w:val="0066354C"/>
    <w:rsid w:val="00665EB5"/>
    <w:rsid w:val="00666CC9"/>
    <w:rsid w:val="00666DA1"/>
    <w:rsid w:val="006700DB"/>
    <w:rsid w:val="00671CBE"/>
    <w:rsid w:val="006729B7"/>
    <w:rsid w:val="00672C12"/>
    <w:rsid w:val="00672C96"/>
    <w:rsid w:val="00675B01"/>
    <w:rsid w:val="00676CEE"/>
    <w:rsid w:val="00677DEC"/>
    <w:rsid w:val="00680CB3"/>
    <w:rsid w:val="00685152"/>
    <w:rsid w:val="0068605E"/>
    <w:rsid w:val="0068633C"/>
    <w:rsid w:val="0068696F"/>
    <w:rsid w:val="00686E36"/>
    <w:rsid w:val="00686F3A"/>
    <w:rsid w:val="006873FA"/>
    <w:rsid w:val="00687E9C"/>
    <w:rsid w:val="00690530"/>
    <w:rsid w:val="0069118C"/>
    <w:rsid w:val="0069162F"/>
    <w:rsid w:val="00692965"/>
    <w:rsid w:val="006952AD"/>
    <w:rsid w:val="0069549B"/>
    <w:rsid w:val="006954D9"/>
    <w:rsid w:val="00695D90"/>
    <w:rsid w:val="00696DB0"/>
    <w:rsid w:val="006A0E44"/>
    <w:rsid w:val="006A0EB5"/>
    <w:rsid w:val="006A272E"/>
    <w:rsid w:val="006A6070"/>
    <w:rsid w:val="006A7DB9"/>
    <w:rsid w:val="006B1D1D"/>
    <w:rsid w:val="006B2730"/>
    <w:rsid w:val="006B35ED"/>
    <w:rsid w:val="006B4333"/>
    <w:rsid w:val="006B52F2"/>
    <w:rsid w:val="006B7A89"/>
    <w:rsid w:val="006C0A0B"/>
    <w:rsid w:val="006C2259"/>
    <w:rsid w:val="006C2F12"/>
    <w:rsid w:val="006C44A6"/>
    <w:rsid w:val="006C4AE6"/>
    <w:rsid w:val="006C4C7C"/>
    <w:rsid w:val="006C4ECD"/>
    <w:rsid w:val="006C600A"/>
    <w:rsid w:val="006C646F"/>
    <w:rsid w:val="006C74C2"/>
    <w:rsid w:val="006C7509"/>
    <w:rsid w:val="006D1413"/>
    <w:rsid w:val="006D42D3"/>
    <w:rsid w:val="006D4A4B"/>
    <w:rsid w:val="006D6426"/>
    <w:rsid w:val="006D6B76"/>
    <w:rsid w:val="006E10D9"/>
    <w:rsid w:val="006E1712"/>
    <w:rsid w:val="006E2FD8"/>
    <w:rsid w:val="006E3653"/>
    <w:rsid w:val="006E3C47"/>
    <w:rsid w:val="006E47C8"/>
    <w:rsid w:val="006F1298"/>
    <w:rsid w:val="006F156F"/>
    <w:rsid w:val="006F2948"/>
    <w:rsid w:val="006F2C71"/>
    <w:rsid w:val="006F2FCA"/>
    <w:rsid w:val="006F344C"/>
    <w:rsid w:val="006F3B93"/>
    <w:rsid w:val="006F3FF8"/>
    <w:rsid w:val="006F5DED"/>
    <w:rsid w:val="006F7981"/>
    <w:rsid w:val="006F7A72"/>
    <w:rsid w:val="006F7E2B"/>
    <w:rsid w:val="00700B48"/>
    <w:rsid w:val="00703A3C"/>
    <w:rsid w:val="00703B0F"/>
    <w:rsid w:val="00704909"/>
    <w:rsid w:val="00706D0F"/>
    <w:rsid w:val="00707465"/>
    <w:rsid w:val="00712BC8"/>
    <w:rsid w:val="007134C3"/>
    <w:rsid w:val="00714E5B"/>
    <w:rsid w:val="007152B3"/>
    <w:rsid w:val="007178BD"/>
    <w:rsid w:val="007213B7"/>
    <w:rsid w:val="00721EE9"/>
    <w:rsid w:val="0072464A"/>
    <w:rsid w:val="00724DBD"/>
    <w:rsid w:val="00732D01"/>
    <w:rsid w:val="00734DB2"/>
    <w:rsid w:val="00735363"/>
    <w:rsid w:val="00736FBB"/>
    <w:rsid w:val="00742D40"/>
    <w:rsid w:val="0074316B"/>
    <w:rsid w:val="00746CE4"/>
    <w:rsid w:val="007507A7"/>
    <w:rsid w:val="0075148C"/>
    <w:rsid w:val="00751D49"/>
    <w:rsid w:val="00752089"/>
    <w:rsid w:val="007528E4"/>
    <w:rsid w:val="00764013"/>
    <w:rsid w:val="00764C99"/>
    <w:rsid w:val="00764DD6"/>
    <w:rsid w:val="0076594D"/>
    <w:rsid w:val="00766460"/>
    <w:rsid w:val="00770275"/>
    <w:rsid w:val="00771CD6"/>
    <w:rsid w:val="007724E1"/>
    <w:rsid w:val="00773187"/>
    <w:rsid w:val="0077346E"/>
    <w:rsid w:val="00776FF3"/>
    <w:rsid w:val="00781587"/>
    <w:rsid w:val="00781C67"/>
    <w:rsid w:val="00783371"/>
    <w:rsid w:val="007838B5"/>
    <w:rsid w:val="0078614F"/>
    <w:rsid w:val="00787F5A"/>
    <w:rsid w:val="007903A8"/>
    <w:rsid w:val="00791C1E"/>
    <w:rsid w:val="007928B0"/>
    <w:rsid w:val="00792FD4"/>
    <w:rsid w:val="00793166"/>
    <w:rsid w:val="007964D8"/>
    <w:rsid w:val="007A2A9C"/>
    <w:rsid w:val="007A5715"/>
    <w:rsid w:val="007B04E4"/>
    <w:rsid w:val="007B258E"/>
    <w:rsid w:val="007B4C41"/>
    <w:rsid w:val="007B71A5"/>
    <w:rsid w:val="007B7C19"/>
    <w:rsid w:val="007B7F39"/>
    <w:rsid w:val="007C08A5"/>
    <w:rsid w:val="007C1D06"/>
    <w:rsid w:val="007C260B"/>
    <w:rsid w:val="007C26A5"/>
    <w:rsid w:val="007C3E0A"/>
    <w:rsid w:val="007C4E62"/>
    <w:rsid w:val="007C5D8B"/>
    <w:rsid w:val="007C64FD"/>
    <w:rsid w:val="007C6825"/>
    <w:rsid w:val="007C6E1C"/>
    <w:rsid w:val="007C7040"/>
    <w:rsid w:val="007C71D4"/>
    <w:rsid w:val="007D192A"/>
    <w:rsid w:val="007D1B9E"/>
    <w:rsid w:val="007D1F79"/>
    <w:rsid w:val="007D343F"/>
    <w:rsid w:val="007D416E"/>
    <w:rsid w:val="007D4840"/>
    <w:rsid w:val="007D5241"/>
    <w:rsid w:val="007D5374"/>
    <w:rsid w:val="007D5E34"/>
    <w:rsid w:val="007D6DAB"/>
    <w:rsid w:val="007E00F9"/>
    <w:rsid w:val="007E27C7"/>
    <w:rsid w:val="007E4003"/>
    <w:rsid w:val="007E50A3"/>
    <w:rsid w:val="007E79A5"/>
    <w:rsid w:val="007F0659"/>
    <w:rsid w:val="007F24B2"/>
    <w:rsid w:val="007F2799"/>
    <w:rsid w:val="007F556F"/>
    <w:rsid w:val="007F55FC"/>
    <w:rsid w:val="007F57B0"/>
    <w:rsid w:val="007F5EC6"/>
    <w:rsid w:val="007F7182"/>
    <w:rsid w:val="0080011F"/>
    <w:rsid w:val="008008AC"/>
    <w:rsid w:val="008016E8"/>
    <w:rsid w:val="00801AD6"/>
    <w:rsid w:val="008058D7"/>
    <w:rsid w:val="00806179"/>
    <w:rsid w:val="00806825"/>
    <w:rsid w:val="00810C45"/>
    <w:rsid w:val="008119AA"/>
    <w:rsid w:val="00812BA8"/>
    <w:rsid w:val="00814AC4"/>
    <w:rsid w:val="00816E86"/>
    <w:rsid w:val="0082137E"/>
    <w:rsid w:val="0082178A"/>
    <w:rsid w:val="00821F9A"/>
    <w:rsid w:val="00822464"/>
    <w:rsid w:val="008246E3"/>
    <w:rsid w:val="008250A2"/>
    <w:rsid w:val="00826B71"/>
    <w:rsid w:val="00827B77"/>
    <w:rsid w:val="0083028D"/>
    <w:rsid w:val="00832DD4"/>
    <w:rsid w:val="00837818"/>
    <w:rsid w:val="008408EB"/>
    <w:rsid w:val="0084101C"/>
    <w:rsid w:val="00845799"/>
    <w:rsid w:val="008467BF"/>
    <w:rsid w:val="00852950"/>
    <w:rsid w:val="00853CA5"/>
    <w:rsid w:val="00854F71"/>
    <w:rsid w:val="0085760D"/>
    <w:rsid w:val="00857B30"/>
    <w:rsid w:val="00857CE9"/>
    <w:rsid w:val="008601A6"/>
    <w:rsid w:val="0086037F"/>
    <w:rsid w:val="008619CD"/>
    <w:rsid w:val="00862655"/>
    <w:rsid w:val="00863102"/>
    <w:rsid w:val="00865E78"/>
    <w:rsid w:val="00866E2B"/>
    <w:rsid w:val="00867146"/>
    <w:rsid w:val="008678E1"/>
    <w:rsid w:val="00867996"/>
    <w:rsid w:val="00867BC3"/>
    <w:rsid w:val="00871809"/>
    <w:rsid w:val="00871DAA"/>
    <w:rsid w:val="008723A4"/>
    <w:rsid w:val="00872690"/>
    <w:rsid w:val="00872AE8"/>
    <w:rsid w:val="00872EA7"/>
    <w:rsid w:val="008730E6"/>
    <w:rsid w:val="008737B5"/>
    <w:rsid w:val="008749ED"/>
    <w:rsid w:val="00880ED8"/>
    <w:rsid w:val="00881755"/>
    <w:rsid w:val="00881A10"/>
    <w:rsid w:val="00882BD8"/>
    <w:rsid w:val="00885A51"/>
    <w:rsid w:val="0088617E"/>
    <w:rsid w:val="00887BE3"/>
    <w:rsid w:val="008912DF"/>
    <w:rsid w:val="00891EE6"/>
    <w:rsid w:val="008944B9"/>
    <w:rsid w:val="00894527"/>
    <w:rsid w:val="00894A18"/>
    <w:rsid w:val="00896324"/>
    <w:rsid w:val="008972BB"/>
    <w:rsid w:val="00897E2F"/>
    <w:rsid w:val="008A0D36"/>
    <w:rsid w:val="008A20C1"/>
    <w:rsid w:val="008A4E7F"/>
    <w:rsid w:val="008A7F72"/>
    <w:rsid w:val="008B259B"/>
    <w:rsid w:val="008B646E"/>
    <w:rsid w:val="008C0032"/>
    <w:rsid w:val="008C116F"/>
    <w:rsid w:val="008C139F"/>
    <w:rsid w:val="008C2973"/>
    <w:rsid w:val="008C3C0E"/>
    <w:rsid w:val="008C5A13"/>
    <w:rsid w:val="008C6CC5"/>
    <w:rsid w:val="008D0390"/>
    <w:rsid w:val="008D0A88"/>
    <w:rsid w:val="008D0F43"/>
    <w:rsid w:val="008D0F48"/>
    <w:rsid w:val="008D1FB5"/>
    <w:rsid w:val="008D2A33"/>
    <w:rsid w:val="008D45FA"/>
    <w:rsid w:val="008D60B6"/>
    <w:rsid w:val="008D66D2"/>
    <w:rsid w:val="008D7435"/>
    <w:rsid w:val="008E0761"/>
    <w:rsid w:val="008E09CE"/>
    <w:rsid w:val="008E2D74"/>
    <w:rsid w:val="008E7815"/>
    <w:rsid w:val="008F2106"/>
    <w:rsid w:val="008F282B"/>
    <w:rsid w:val="008F3555"/>
    <w:rsid w:val="008F3ADA"/>
    <w:rsid w:val="008F5CD3"/>
    <w:rsid w:val="008F74FF"/>
    <w:rsid w:val="008F7830"/>
    <w:rsid w:val="0090568F"/>
    <w:rsid w:val="009057F5"/>
    <w:rsid w:val="009076C2"/>
    <w:rsid w:val="00911B29"/>
    <w:rsid w:val="00913215"/>
    <w:rsid w:val="009142EC"/>
    <w:rsid w:val="00915B97"/>
    <w:rsid w:val="009164CF"/>
    <w:rsid w:val="009170F7"/>
    <w:rsid w:val="00917EA2"/>
    <w:rsid w:val="0092037E"/>
    <w:rsid w:val="00921DCE"/>
    <w:rsid w:val="0092210E"/>
    <w:rsid w:val="00926B38"/>
    <w:rsid w:val="009304E7"/>
    <w:rsid w:val="009324B5"/>
    <w:rsid w:val="00932D33"/>
    <w:rsid w:val="0093638E"/>
    <w:rsid w:val="00940D18"/>
    <w:rsid w:val="009425CE"/>
    <w:rsid w:val="00943B8A"/>
    <w:rsid w:val="00946F34"/>
    <w:rsid w:val="00947C9B"/>
    <w:rsid w:val="0095123E"/>
    <w:rsid w:val="00951464"/>
    <w:rsid w:val="0095171D"/>
    <w:rsid w:val="00951777"/>
    <w:rsid w:val="009520AD"/>
    <w:rsid w:val="00952E70"/>
    <w:rsid w:val="00953200"/>
    <w:rsid w:val="00953430"/>
    <w:rsid w:val="00956084"/>
    <w:rsid w:val="0095680E"/>
    <w:rsid w:val="00960852"/>
    <w:rsid w:val="00960DE9"/>
    <w:rsid w:val="00960F74"/>
    <w:rsid w:val="009613BE"/>
    <w:rsid w:val="00964709"/>
    <w:rsid w:val="009647F2"/>
    <w:rsid w:val="00965E88"/>
    <w:rsid w:val="00966A0E"/>
    <w:rsid w:val="00966F5C"/>
    <w:rsid w:val="00967006"/>
    <w:rsid w:val="009707B4"/>
    <w:rsid w:val="0097086B"/>
    <w:rsid w:val="00970E6C"/>
    <w:rsid w:val="0097374B"/>
    <w:rsid w:val="00973778"/>
    <w:rsid w:val="009738C5"/>
    <w:rsid w:val="00973B46"/>
    <w:rsid w:val="00974615"/>
    <w:rsid w:val="00975B80"/>
    <w:rsid w:val="00975E58"/>
    <w:rsid w:val="0098163D"/>
    <w:rsid w:val="0098231B"/>
    <w:rsid w:val="00982C26"/>
    <w:rsid w:val="00982D95"/>
    <w:rsid w:val="0098360E"/>
    <w:rsid w:val="009870A3"/>
    <w:rsid w:val="00987490"/>
    <w:rsid w:val="00990936"/>
    <w:rsid w:val="0099097D"/>
    <w:rsid w:val="00992056"/>
    <w:rsid w:val="009929E9"/>
    <w:rsid w:val="0099356A"/>
    <w:rsid w:val="0099496C"/>
    <w:rsid w:val="00997A6F"/>
    <w:rsid w:val="009A0683"/>
    <w:rsid w:val="009A28E8"/>
    <w:rsid w:val="009A538E"/>
    <w:rsid w:val="009A7AE5"/>
    <w:rsid w:val="009A7F89"/>
    <w:rsid w:val="009B1052"/>
    <w:rsid w:val="009B14B8"/>
    <w:rsid w:val="009B17AB"/>
    <w:rsid w:val="009B2229"/>
    <w:rsid w:val="009B2E4E"/>
    <w:rsid w:val="009B3714"/>
    <w:rsid w:val="009B4C0B"/>
    <w:rsid w:val="009B4E15"/>
    <w:rsid w:val="009B63F5"/>
    <w:rsid w:val="009B7E18"/>
    <w:rsid w:val="009C051A"/>
    <w:rsid w:val="009C0CD8"/>
    <w:rsid w:val="009C2C53"/>
    <w:rsid w:val="009C5082"/>
    <w:rsid w:val="009C60CC"/>
    <w:rsid w:val="009C7F78"/>
    <w:rsid w:val="009D0976"/>
    <w:rsid w:val="009D1A30"/>
    <w:rsid w:val="009D1E5C"/>
    <w:rsid w:val="009D2E67"/>
    <w:rsid w:val="009D319D"/>
    <w:rsid w:val="009D3D98"/>
    <w:rsid w:val="009D581F"/>
    <w:rsid w:val="009D6D8C"/>
    <w:rsid w:val="009D7E07"/>
    <w:rsid w:val="009E0931"/>
    <w:rsid w:val="009E22DC"/>
    <w:rsid w:val="009E4857"/>
    <w:rsid w:val="009E5023"/>
    <w:rsid w:val="009E54CC"/>
    <w:rsid w:val="009E66A9"/>
    <w:rsid w:val="009E72F8"/>
    <w:rsid w:val="009F11A8"/>
    <w:rsid w:val="009F13CE"/>
    <w:rsid w:val="009F2033"/>
    <w:rsid w:val="009F5055"/>
    <w:rsid w:val="009F5F88"/>
    <w:rsid w:val="009F60FA"/>
    <w:rsid w:val="009F75C9"/>
    <w:rsid w:val="009F7B33"/>
    <w:rsid w:val="009F7BEE"/>
    <w:rsid w:val="00A000D8"/>
    <w:rsid w:val="00A00884"/>
    <w:rsid w:val="00A02F7A"/>
    <w:rsid w:val="00A05537"/>
    <w:rsid w:val="00A055DE"/>
    <w:rsid w:val="00A05A57"/>
    <w:rsid w:val="00A06B44"/>
    <w:rsid w:val="00A06CF0"/>
    <w:rsid w:val="00A06F29"/>
    <w:rsid w:val="00A07950"/>
    <w:rsid w:val="00A145F5"/>
    <w:rsid w:val="00A20CF6"/>
    <w:rsid w:val="00A225C9"/>
    <w:rsid w:val="00A24B70"/>
    <w:rsid w:val="00A302AF"/>
    <w:rsid w:val="00A32AEA"/>
    <w:rsid w:val="00A332D2"/>
    <w:rsid w:val="00A34C36"/>
    <w:rsid w:val="00A3729A"/>
    <w:rsid w:val="00A37CE0"/>
    <w:rsid w:val="00A37DDA"/>
    <w:rsid w:val="00A400DF"/>
    <w:rsid w:val="00A41817"/>
    <w:rsid w:val="00A421E1"/>
    <w:rsid w:val="00A42215"/>
    <w:rsid w:val="00A42326"/>
    <w:rsid w:val="00A42658"/>
    <w:rsid w:val="00A469BC"/>
    <w:rsid w:val="00A47FD7"/>
    <w:rsid w:val="00A51008"/>
    <w:rsid w:val="00A51DFD"/>
    <w:rsid w:val="00A536F3"/>
    <w:rsid w:val="00A55019"/>
    <w:rsid w:val="00A61324"/>
    <w:rsid w:val="00A61AB9"/>
    <w:rsid w:val="00A65584"/>
    <w:rsid w:val="00A71AE2"/>
    <w:rsid w:val="00A724C0"/>
    <w:rsid w:val="00A726DF"/>
    <w:rsid w:val="00A73973"/>
    <w:rsid w:val="00A7495B"/>
    <w:rsid w:val="00A74F54"/>
    <w:rsid w:val="00A7730C"/>
    <w:rsid w:val="00A806C7"/>
    <w:rsid w:val="00A82D99"/>
    <w:rsid w:val="00A8432D"/>
    <w:rsid w:val="00A8605B"/>
    <w:rsid w:val="00A907F4"/>
    <w:rsid w:val="00A935CC"/>
    <w:rsid w:val="00A94185"/>
    <w:rsid w:val="00A94E55"/>
    <w:rsid w:val="00AA1F70"/>
    <w:rsid w:val="00AA567F"/>
    <w:rsid w:val="00AA7C29"/>
    <w:rsid w:val="00AB05C6"/>
    <w:rsid w:val="00AB29E5"/>
    <w:rsid w:val="00AB408D"/>
    <w:rsid w:val="00AB4F73"/>
    <w:rsid w:val="00AB5C63"/>
    <w:rsid w:val="00AB6E71"/>
    <w:rsid w:val="00AB6EDD"/>
    <w:rsid w:val="00AC209C"/>
    <w:rsid w:val="00AC2E2C"/>
    <w:rsid w:val="00AC3137"/>
    <w:rsid w:val="00AC3325"/>
    <w:rsid w:val="00AC3488"/>
    <w:rsid w:val="00AC3BEE"/>
    <w:rsid w:val="00AC51A8"/>
    <w:rsid w:val="00AC5366"/>
    <w:rsid w:val="00AC6168"/>
    <w:rsid w:val="00AC6EDD"/>
    <w:rsid w:val="00AC7E26"/>
    <w:rsid w:val="00AC7F0D"/>
    <w:rsid w:val="00AD15B6"/>
    <w:rsid w:val="00AD5D0E"/>
    <w:rsid w:val="00AD6822"/>
    <w:rsid w:val="00AE05AC"/>
    <w:rsid w:val="00AE2036"/>
    <w:rsid w:val="00AE2340"/>
    <w:rsid w:val="00AE2D95"/>
    <w:rsid w:val="00AE2E16"/>
    <w:rsid w:val="00AE3D2A"/>
    <w:rsid w:val="00AE43CB"/>
    <w:rsid w:val="00AE5910"/>
    <w:rsid w:val="00AF12B1"/>
    <w:rsid w:val="00AF21A1"/>
    <w:rsid w:val="00AF32BC"/>
    <w:rsid w:val="00AF4E96"/>
    <w:rsid w:val="00B00A55"/>
    <w:rsid w:val="00B01EAE"/>
    <w:rsid w:val="00B02B9E"/>
    <w:rsid w:val="00B04DBD"/>
    <w:rsid w:val="00B056A9"/>
    <w:rsid w:val="00B05701"/>
    <w:rsid w:val="00B06BF1"/>
    <w:rsid w:val="00B124D2"/>
    <w:rsid w:val="00B1614E"/>
    <w:rsid w:val="00B16AFA"/>
    <w:rsid w:val="00B16F80"/>
    <w:rsid w:val="00B20577"/>
    <w:rsid w:val="00B2155C"/>
    <w:rsid w:val="00B21EB7"/>
    <w:rsid w:val="00B22C5F"/>
    <w:rsid w:val="00B23CD0"/>
    <w:rsid w:val="00B24D57"/>
    <w:rsid w:val="00B25317"/>
    <w:rsid w:val="00B25AB2"/>
    <w:rsid w:val="00B306AE"/>
    <w:rsid w:val="00B30BAE"/>
    <w:rsid w:val="00B313D4"/>
    <w:rsid w:val="00B3708D"/>
    <w:rsid w:val="00B3749C"/>
    <w:rsid w:val="00B37F96"/>
    <w:rsid w:val="00B40A67"/>
    <w:rsid w:val="00B41B38"/>
    <w:rsid w:val="00B41CAC"/>
    <w:rsid w:val="00B42151"/>
    <w:rsid w:val="00B50480"/>
    <w:rsid w:val="00B52ADC"/>
    <w:rsid w:val="00B54B5D"/>
    <w:rsid w:val="00B55B97"/>
    <w:rsid w:val="00B60460"/>
    <w:rsid w:val="00B60DD7"/>
    <w:rsid w:val="00B614C7"/>
    <w:rsid w:val="00B64C9E"/>
    <w:rsid w:val="00B661B1"/>
    <w:rsid w:val="00B66832"/>
    <w:rsid w:val="00B66BC9"/>
    <w:rsid w:val="00B66E58"/>
    <w:rsid w:val="00B6747A"/>
    <w:rsid w:val="00B74564"/>
    <w:rsid w:val="00B74CFF"/>
    <w:rsid w:val="00B75640"/>
    <w:rsid w:val="00B75C12"/>
    <w:rsid w:val="00B762FB"/>
    <w:rsid w:val="00B77600"/>
    <w:rsid w:val="00B7788F"/>
    <w:rsid w:val="00B82462"/>
    <w:rsid w:val="00B82E2A"/>
    <w:rsid w:val="00B91BBB"/>
    <w:rsid w:val="00B91C9F"/>
    <w:rsid w:val="00B91E6C"/>
    <w:rsid w:val="00B9237F"/>
    <w:rsid w:val="00B94227"/>
    <w:rsid w:val="00B97CA4"/>
    <w:rsid w:val="00BA10FD"/>
    <w:rsid w:val="00BA1613"/>
    <w:rsid w:val="00BA1AF1"/>
    <w:rsid w:val="00BA1D89"/>
    <w:rsid w:val="00BA31FA"/>
    <w:rsid w:val="00BA5ED9"/>
    <w:rsid w:val="00BA686F"/>
    <w:rsid w:val="00BB05D8"/>
    <w:rsid w:val="00BB1D65"/>
    <w:rsid w:val="00BB3365"/>
    <w:rsid w:val="00BB68B1"/>
    <w:rsid w:val="00BB775D"/>
    <w:rsid w:val="00BB7BBA"/>
    <w:rsid w:val="00BC0AFD"/>
    <w:rsid w:val="00BC1565"/>
    <w:rsid w:val="00BC1DD7"/>
    <w:rsid w:val="00BC3960"/>
    <w:rsid w:val="00BC4569"/>
    <w:rsid w:val="00BC4869"/>
    <w:rsid w:val="00BC5339"/>
    <w:rsid w:val="00BC7721"/>
    <w:rsid w:val="00BD0539"/>
    <w:rsid w:val="00BD1F17"/>
    <w:rsid w:val="00BD44F1"/>
    <w:rsid w:val="00BD534E"/>
    <w:rsid w:val="00BD6DC0"/>
    <w:rsid w:val="00BE057E"/>
    <w:rsid w:val="00BE0F37"/>
    <w:rsid w:val="00BE167D"/>
    <w:rsid w:val="00BE1B9C"/>
    <w:rsid w:val="00BE3E36"/>
    <w:rsid w:val="00BF0798"/>
    <w:rsid w:val="00BF09D5"/>
    <w:rsid w:val="00BF16F4"/>
    <w:rsid w:val="00BF1A05"/>
    <w:rsid w:val="00BF26BB"/>
    <w:rsid w:val="00BF2888"/>
    <w:rsid w:val="00BF46B1"/>
    <w:rsid w:val="00BF55B1"/>
    <w:rsid w:val="00BF7A76"/>
    <w:rsid w:val="00C01B59"/>
    <w:rsid w:val="00C01D1D"/>
    <w:rsid w:val="00C02B6A"/>
    <w:rsid w:val="00C03084"/>
    <w:rsid w:val="00C0322B"/>
    <w:rsid w:val="00C0345E"/>
    <w:rsid w:val="00C03B31"/>
    <w:rsid w:val="00C03B97"/>
    <w:rsid w:val="00C05979"/>
    <w:rsid w:val="00C118D6"/>
    <w:rsid w:val="00C13953"/>
    <w:rsid w:val="00C152A8"/>
    <w:rsid w:val="00C16FB2"/>
    <w:rsid w:val="00C205EA"/>
    <w:rsid w:val="00C20F2B"/>
    <w:rsid w:val="00C22340"/>
    <w:rsid w:val="00C22D15"/>
    <w:rsid w:val="00C237C9"/>
    <w:rsid w:val="00C268A6"/>
    <w:rsid w:val="00C26900"/>
    <w:rsid w:val="00C26C63"/>
    <w:rsid w:val="00C27490"/>
    <w:rsid w:val="00C275A4"/>
    <w:rsid w:val="00C30399"/>
    <w:rsid w:val="00C311EA"/>
    <w:rsid w:val="00C31E57"/>
    <w:rsid w:val="00C31F43"/>
    <w:rsid w:val="00C33288"/>
    <w:rsid w:val="00C33DD3"/>
    <w:rsid w:val="00C34B98"/>
    <w:rsid w:val="00C356D9"/>
    <w:rsid w:val="00C36103"/>
    <w:rsid w:val="00C40424"/>
    <w:rsid w:val="00C42AAF"/>
    <w:rsid w:val="00C45510"/>
    <w:rsid w:val="00C45AE0"/>
    <w:rsid w:val="00C45C8C"/>
    <w:rsid w:val="00C46934"/>
    <w:rsid w:val="00C476C0"/>
    <w:rsid w:val="00C47EA7"/>
    <w:rsid w:val="00C50BF9"/>
    <w:rsid w:val="00C51FF2"/>
    <w:rsid w:val="00C5243E"/>
    <w:rsid w:val="00C53B51"/>
    <w:rsid w:val="00C53F09"/>
    <w:rsid w:val="00C5598B"/>
    <w:rsid w:val="00C56DD1"/>
    <w:rsid w:val="00C57E45"/>
    <w:rsid w:val="00C57FC5"/>
    <w:rsid w:val="00C615EB"/>
    <w:rsid w:val="00C61924"/>
    <w:rsid w:val="00C62FEB"/>
    <w:rsid w:val="00C65A78"/>
    <w:rsid w:val="00C664BE"/>
    <w:rsid w:val="00C713A3"/>
    <w:rsid w:val="00C725CD"/>
    <w:rsid w:val="00C72676"/>
    <w:rsid w:val="00C73176"/>
    <w:rsid w:val="00C74C41"/>
    <w:rsid w:val="00C75FAE"/>
    <w:rsid w:val="00C81C32"/>
    <w:rsid w:val="00C82F4B"/>
    <w:rsid w:val="00C85FA1"/>
    <w:rsid w:val="00C86AE4"/>
    <w:rsid w:val="00C87936"/>
    <w:rsid w:val="00C90B28"/>
    <w:rsid w:val="00C92524"/>
    <w:rsid w:val="00C93D92"/>
    <w:rsid w:val="00C94816"/>
    <w:rsid w:val="00C94DA3"/>
    <w:rsid w:val="00C9509C"/>
    <w:rsid w:val="00C9569F"/>
    <w:rsid w:val="00C97073"/>
    <w:rsid w:val="00CA170E"/>
    <w:rsid w:val="00CA24C8"/>
    <w:rsid w:val="00CA2542"/>
    <w:rsid w:val="00CA27B7"/>
    <w:rsid w:val="00CA417A"/>
    <w:rsid w:val="00CA51EF"/>
    <w:rsid w:val="00CA6187"/>
    <w:rsid w:val="00CA6E26"/>
    <w:rsid w:val="00CB020E"/>
    <w:rsid w:val="00CB0E86"/>
    <w:rsid w:val="00CB1728"/>
    <w:rsid w:val="00CB2BA7"/>
    <w:rsid w:val="00CB42A2"/>
    <w:rsid w:val="00CB58AC"/>
    <w:rsid w:val="00CC0A06"/>
    <w:rsid w:val="00CC3724"/>
    <w:rsid w:val="00CC499F"/>
    <w:rsid w:val="00CC6B95"/>
    <w:rsid w:val="00CD47C5"/>
    <w:rsid w:val="00CD5BCE"/>
    <w:rsid w:val="00CD5D21"/>
    <w:rsid w:val="00CD6133"/>
    <w:rsid w:val="00CD6AD6"/>
    <w:rsid w:val="00CE0CDE"/>
    <w:rsid w:val="00CE1F2E"/>
    <w:rsid w:val="00CE419A"/>
    <w:rsid w:val="00CE43C9"/>
    <w:rsid w:val="00CE76A3"/>
    <w:rsid w:val="00CF158A"/>
    <w:rsid w:val="00CF16D7"/>
    <w:rsid w:val="00CF177C"/>
    <w:rsid w:val="00CF3559"/>
    <w:rsid w:val="00CF3DED"/>
    <w:rsid w:val="00CF6945"/>
    <w:rsid w:val="00CF69C4"/>
    <w:rsid w:val="00CF7783"/>
    <w:rsid w:val="00CF7D24"/>
    <w:rsid w:val="00CF7FC9"/>
    <w:rsid w:val="00D01A0E"/>
    <w:rsid w:val="00D0293C"/>
    <w:rsid w:val="00D04029"/>
    <w:rsid w:val="00D04841"/>
    <w:rsid w:val="00D06548"/>
    <w:rsid w:val="00D06CEB"/>
    <w:rsid w:val="00D07190"/>
    <w:rsid w:val="00D1171D"/>
    <w:rsid w:val="00D12557"/>
    <w:rsid w:val="00D12627"/>
    <w:rsid w:val="00D138E8"/>
    <w:rsid w:val="00D13CFE"/>
    <w:rsid w:val="00D167CA"/>
    <w:rsid w:val="00D17159"/>
    <w:rsid w:val="00D21823"/>
    <w:rsid w:val="00D226E3"/>
    <w:rsid w:val="00D23F74"/>
    <w:rsid w:val="00D278B7"/>
    <w:rsid w:val="00D30C0B"/>
    <w:rsid w:val="00D329EC"/>
    <w:rsid w:val="00D36BEC"/>
    <w:rsid w:val="00D36D3B"/>
    <w:rsid w:val="00D37664"/>
    <w:rsid w:val="00D378C4"/>
    <w:rsid w:val="00D37A44"/>
    <w:rsid w:val="00D41404"/>
    <w:rsid w:val="00D41487"/>
    <w:rsid w:val="00D41B3C"/>
    <w:rsid w:val="00D43563"/>
    <w:rsid w:val="00D43A34"/>
    <w:rsid w:val="00D43D81"/>
    <w:rsid w:val="00D44CA3"/>
    <w:rsid w:val="00D455C2"/>
    <w:rsid w:val="00D45DC9"/>
    <w:rsid w:val="00D463B5"/>
    <w:rsid w:val="00D4699E"/>
    <w:rsid w:val="00D516B5"/>
    <w:rsid w:val="00D51DBE"/>
    <w:rsid w:val="00D55543"/>
    <w:rsid w:val="00D56CB4"/>
    <w:rsid w:val="00D60B30"/>
    <w:rsid w:val="00D61686"/>
    <w:rsid w:val="00D62D6D"/>
    <w:rsid w:val="00D634B9"/>
    <w:rsid w:val="00D64767"/>
    <w:rsid w:val="00D64E32"/>
    <w:rsid w:val="00D65E73"/>
    <w:rsid w:val="00D66DE4"/>
    <w:rsid w:val="00D72B6F"/>
    <w:rsid w:val="00D74F4D"/>
    <w:rsid w:val="00D75286"/>
    <w:rsid w:val="00D7704E"/>
    <w:rsid w:val="00D77932"/>
    <w:rsid w:val="00D80514"/>
    <w:rsid w:val="00D80EA4"/>
    <w:rsid w:val="00D819DC"/>
    <w:rsid w:val="00D82209"/>
    <w:rsid w:val="00D82705"/>
    <w:rsid w:val="00D8362F"/>
    <w:rsid w:val="00D837EC"/>
    <w:rsid w:val="00D843BB"/>
    <w:rsid w:val="00D852E5"/>
    <w:rsid w:val="00D856C0"/>
    <w:rsid w:val="00D87E8B"/>
    <w:rsid w:val="00D90D70"/>
    <w:rsid w:val="00D93167"/>
    <w:rsid w:val="00D933C7"/>
    <w:rsid w:val="00D94C85"/>
    <w:rsid w:val="00D95543"/>
    <w:rsid w:val="00DA0BBF"/>
    <w:rsid w:val="00DA16C4"/>
    <w:rsid w:val="00DA1B61"/>
    <w:rsid w:val="00DA2B6F"/>
    <w:rsid w:val="00DA3075"/>
    <w:rsid w:val="00DA3F07"/>
    <w:rsid w:val="00DA4AB9"/>
    <w:rsid w:val="00DA69F5"/>
    <w:rsid w:val="00DB14BD"/>
    <w:rsid w:val="00DB450A"/>
    <w:rsid w:val="00DB54E8"/>
    <w:rsid w:val="00DB5584"/>
    <w:rsid w:val="00DB6923"/>
    <w:rsid w:val="00DC0629"/>
    <w:rsid w:val="00DC0802"/>
    <w:rsid w:val="00DC1135"/>
    <w:rsid w:val="00DC1791"/>
    <w:rsid w:val="00DC1957"/>
    <w:rsid w:val="00DC2CE3"/>
    <w:rsid w:val="00DC4DCE"/>
    <w:rsid w:val="00DC7732"/>
    <w:rsid w:val="00DC7DF1"/>
    <w:rsid w:val="00DD064D"/>
    <w:rsid w:val="00DD18ED"/>
    <w:rsid w:val="00DD2A2E"/>
    <w:rsid w:val="00DD3148"/>
    <w:rsid w:val="00DD4106"/>
    <w:rsid w:val="00DD5EC7"/>
    <w:rsid w:val="00DD68F1"/>
    <w:rsid w:val="00DE416F"/>
    <w:rsid w:val="00DE427C"/>
    <w:rsid w:val="00DE436D"/>
    <w:rsid w:val="00DE449D"/>
    <w:rsid w:val="00DE4EAB"/>
    <w:rsid w:val="00DE4FCF"/>
    <w:rsid w:val="00DE7004"/>
    <w:rsid w:val="00DE7427"/>
    <w:rsid w:val="00DF1810"/>
    <w:rsid w:val="00DF4C40"/>
    <w:rsid w:val="00E00F70"/>
    <w:rsid w:val="00E02A02"/>
    <w:rsid w:val="00E02EB7"/>
    <w:rsid w:val="00E03F8B"/>
    <w:rsid w:val="00E12515"/>
    <w:rsid w:val="00E14199"/>
    <w:rsid w:val="00E20496"/>
    <w:rsid w:val="00E2258C"/>
    <w:rsid w:val="00E22CB4"/>
    <w:rsid w:val="00E27F0F"/>
    <w:rsid w:val="00E31BC2"/>
    <w:rsid w:val="00E3331A"/>
    <w:rsid w:val="00E3783F"/>
    <w:rsid w:val="00E4207C"/>
    <w:rsid w:val="00E425F4"/>
    <w:rsid w:val="00E44F9C"/>
    <w:rsid w:val="00E5066B"/>
    <w:rsid w:val="00E506DA"/>
    <w:rsid w:val="00E50769"/>
    <w:rsid w:val="00E50BE9"/>
    <w:rsid w:val="00E52056"/>
    <w:rsid w:val="00E52719"/>
    <w:rsid w:val="00E52F1B"/>
    <w:rsid w:val="00E53EE2"/>
    <w:rsid w:val="00E5580F"/>
    <w:rsid w:val="00E55A12"/>
    <w:rsid w:val="00E5767F"/>
    <w:rsid w:val="00E5799F"/>
    <w:rsid w:val="00E60A69"/>
    <w:rsid w:val="00E639B2"/>
    <w:rsid w:val="00E667EF"/>
    <w:rsid w:val="00E66BB9"/>
    <w:rsid w:val="00E67ACD"/>
    <w:rsid w:val="00E7078B"/>
    <w:rsid w:val="00E717DB"/>
    <w:rsid w:val="00E72425"/>
    <w:rsid w:val="00E73ACD"/>
    <w:rsid w:val="00E7686E"/>
    <w:rsid w:val="00E77ABD"/>
    <w:rsid w:val="00E82B9D"/>
    <w:rsid w:val="00E83678"/>
    <w:rsid w:val="00E84D5E"/>
    <w:rsid w:val="00E85D85"/>
    <w:rsid w:val="00E863E2"/>
    <w:rsid w:val="00E865D7"/>
    <w:rsid w:val="00E90831"/>
    <w:rsid w:val="00E91C1C"/>
    <w:rsid w:val="00E96461"/>
    <w:rsid w:val="00E97258"/>
    <w:rsid w:val="00E973A7"/>
    <w:rsid w:val="00E9764A"/>
    <w:rsid w:val="00EA08ED"/>
    <w:rsid w:val="00EA0A99"/>
    <w:rsid w:val="00EA2A94"/>
    <w:rsid w:val="00EA3315"/>
    <w:rsid w:val="00EA4F80"/>
    <w:rsid w:val="00EA6E5B"/>
    <w:rsid w:val="00EA7041"/>
    <w:rsid w:val="00EA7BC8"/>
    <w:rsid w:val="00EB02E8"/>
    <w:rsid w:val="00EB1014"/>
    <w:rsid w:val="00EB112A"/>
    <w:rsid w:val="00EB187C"/>
    <w:rsid w:val="00EB253A"/>
    <w:rsid w:val="00EB3731"/>
    <w:rsid w:val="00EB38A6"/>
    <w:rsid w:val="00EC0028"/>
    <w:rsid w:val="00EC1C3D"/>
    <w:rsid w:val="00EC3642"/>
    <w:rsid w:val="00EC4AFB"/>
    <w:rsid w:val="00EC59E1"/>
    <w:rsid w:val="00EC65C3"/>
    <w:rsid w:val="00ED0024"/>
    <w:rsid w:val="00ED2EC6"/>
    <w:rsid w:val="00ED3B0D"/>
    <w:rsid w:val="00ED4775"/>
    <w:rsid w:val="00ED49E6"/>
    <w:rsid w:val="00ED4D9B"/>
    <w:rsid w:val="00ED6636"/>
    <w:rsid w:val="00ED6935"/>
    <w:rsid w:val="00ED6B6A"/>
    <w:rsid w:val="00ED6D8C"/>
    <w:rsid w:val="00ED7348"/>
    <w:rsid w:val="00ED7DA3"/>
    <w:rsid w:val="00EE27B6"/>
    <w:rsid w:val="00EE394C"/>
    <w:rsid w:val="00EE438E"/>
    <w:rsid w:val="00EE4718"/>
    <w:rsid w:val="00EE4FEB"/>
    <w:rsid w:val="00EE77D2"/>
    <w:rsid w:val="00EE7D9E"/>
    <w:rsid w:val="00EF093E"/>
    <w:rsid w:val="00EF3389"/>
    <w:rsid w:val="00EF57AF"/>
    <w:rsid w:val="00EF57C6"/>
    <w:rsid w:val="00EF660A"/>
    <w:rsid w:val="00EF67E0"/>
    <w:rsid w:val="00EF6EFD"/>
    <w:rsid w:val="00EF7999"/>
    <w:rsid w:val="00EF7E76"/>
    <w:rsid w:val="00F044D7"/>
    <w:rsid w:val="00F04874"/>
    <w:rsid w:val="00F052AA"/>
    <w:rsid w:val="00F07138"/>
    <w:rsid w:val="00F10926"/>
    <w:rsid w:val="00F1181C"/>
    <w:rsid w:val="00F1231D"/>
    <w:rsid w:val="00F142AE"/>
    <w:rsid w:val="00F1528D"/>
    <w:rsid w:val="00F159DE"/>
    <w:rsid w:val="00F20D23"/>
    <w:rsid w:val="00F21131"/>
    <w:rsid w:val="00F21BB6"/>
    <w:rsid w:val="00F229FD"/>
    <w:rsid w:val="00F2342F"/>
    <w:rsid w:val="00F2354F"/>
    <w:rsid w:val="00F2368C"/>
    <w:rsid w:val="00F239A6"/>
    <w:rsid w:val="00F27037"/>
    <w:rsid w:val="00F3129C"/>
    <w:rsid w:val="00F320A2"/>
    <w:rsid w:val="00F32AB6"/>
    <w:rsid w:val="00F32BDC"/>
    <w:rsid w:val="00F3476E"/>
    <w:rsid w:val="00F34C77"/>
    <w:rsid w:val="00F37684"/>
    <w:rsid w:val="00F40E76"/>
    <w:rsid w:val="00F42AE0"/>
    <w:rsid w:val="00F42D17"/>
    <w:rsid w:val="00F44B67"/>
    <w:rsid w:val="00F44E95"/>
    <w:rsid w:val="00F457EA"/>
    <w:rsid w:val="00F47AAF"/>
    <w:rsid w:val="00F51824"/>
    <w:rsid w:val="00F53038"/>
    <w:rsid w:val="00F5315C"/>
    <w:rsid w:val="00F551B5"/>
    <w:rsid w:val="00F552C8"/>
    <w:rsid w:val="00F5553B"/>
    <w:rsid w:val="00F61CC5"/>
    <w:rsid w:val="00F62295"/>
    <w:rsid w:val="00F6293C"/>
    <w:rsid w:val="00F67757"/>
    <w:rsid w:val="00F762BE"/>
    <w:rsid w:val="00F7771A"/>
    <w:rsid w:val="00F77A02"/>
    <w:rsid w:val="00F8031E"/>
    <w:rsid w:val="00F82290"/>
    <w:rsid w:val="00F82B56"/>
    <w:rsid w:val="00F82E34"/>
    <w:rsid w:val="00F83724"/>
    <w:rsid w:val="00F85294"/>
    <w:rsid w:val="00F86A03"/>
    <w:rsid w:val="00F86BF8"/>
    <w:rsid w:val="00F91993"/>
    <w:rsid w:val="00F9272E"/>
    <w:rsid w:val="00F92BC8"/>
    <w:rsid w:val="00F92E56"/>
    <w:rsid w:val="00F92EC5"/>
    <w:rsid w:val="00F955FF"/>
    <w:rsid w:val="00F957B9"/>
    <w:rsid w:val="00F96415"/>
    <w:rsid w:val="00F96D46"/>
    <w:rsid w:val="00FA1C89"/>
    <w:rsid w:val="00FA289F"/>
    <w:rsid w:val="00FA3C67"/>
    <w:rsid w:val="00FA670A"/>
    <w:rsid w:val="00FA7B59"/>
    <w:rsid w:val="00FB1AC7"/>
    <w:rsid w:val="00FB1B23"/>
    <w:rsid w:val="00FB3C36"/>
    <w:rsid w:val="00FB5962"/>
    <w:rsid w:val="00FB6B07"/>
    <w:rsid w:val="00FC2ED8"/>
    <w:rsid w:val="00FC3C11"/>
    <w:rsid w:val="00FC3F5C"/>
    <w:rsid w:val="00FC43C2"/>
    <w:rsid w:val="00FC4C31"/>
    <w:rsid w:val="00FC671A"/>
    <w:rsid w:val="00FC68EF"/>
    <w:rsid w:val="00FD2E4F"/>
    <w:rsid w:val="00FD4CFA"/>
    <w:rsid w:val="00FD4F14"/>
    <w:rsid w:val="00FD51AA"/>
    <w:rsid w:val="00FD719D"/>
    <w:rsid w:val="00FE0280"/>
    <w:rsid w:val="00FE3C9B"/>
    <w:rsid w:val="00FE4F9F"/>
    <w:rsid w:val="00FE56FF"/>
    <w:rsid w:val="00FE59CF"/>
    <w:rsid w:val="00FE5D28"/>
    <w:rsid w:val="00FE7AD0"/>
    <w:rsid w:val="00FE7BFC"/>
    <w:rsid w:val="00FF07E5"/>
    <w:rsid w:val="00FF1233"/>
    <w:rsid w:val="00FF27C5"/>
    <w:rsid w:val="00FF30EC"/>
    <w:rsid w:val="00FF3AD1"/>
    <w:rsid w:val="00FF3D14"/>
    <w:rsid w:val="00FF418F"/>
    <w:rsid w:val="00FF5ACC"/>
    <w:rsid w:val="00FF60DF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si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AD3C347-351E-4212-A7FE-3F152F4B901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15</TotalTime>
  <Pages>1</Pages>
  <Words>1208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Dasi</dc:creator>
  <cp:lastModifiedBy>Dasi</cp:lastModifiedBy>
  <cp:revision>5</cp:revision>
  <dcterms:created xsi:type="dcterms:W3CDTF">2014-12-14T14:19:00Z</dcterms:created>
  <dcterms:modified xsi:type="dcterms:W3CDTF">2014-12-14T14:34:00Z</dcterms:modified>
</cp:coreProperties>
</file>